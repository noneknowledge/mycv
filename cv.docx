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F3B9A5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FAA7AB6" w14:textId="268BF400" w:rsidR="00692703" w:rsidRPr="000F6D3D" w:rsidRDefault="003A1D23" w:rsidP="00913946">
            <w:pPr>
              <w:pStyle w:val="Title"/>
              <w:rPr>
                <w:rFonts w:ascii="Cambria" w:hAnsi="Cambria"/>
              </w:rPr>
            </w:pPr>
            <w:r>
              <w:t>nguyen hoang phuc</w:t>
            </w:r>
          </w:p>
          <w:p w14:paraId="2A328DFB" w14:textId="52BF4061" w:rsidR="00692703" w:rsidRPr="00CF1A49" w:rsidRDefault="000F6D3D" w:rsidP="00913946">
            <w:pPr>
              <w:pStyle w:val="ContactInfo"/>
              <w:contextualSpacing w:val="0"/>
            </w:pPr>
            <w:r>
              <w:t>231C/48</w:t>
            </w:r>
            <w:r w:rsidR="003A1D23">
              <w:t xml:space="preserve"> Duong Ba Trac</w:t>
            </w:r>
            <w:r w:rsidR="0055572F">
              <w:t xml:space="preserve"> street</w:t>
            </w:r>
            <w:r>
              <w:t xml:space="preserve">, </w:t>
            </w:r>
            <w:r w:rsidR="0055572F">
              <w:t>W</w:t>
            </w:r>
            <w:r>
              <w:t xml:space="preserve">1, </w:t>
            </w:r>
            <w:r w:rsidR="0055572F">
              <w:t>D</w:t>
            </w:r>
            <w:r>
              <w:t>8</w:t>
            </w:r>
            <w:r w:rsidR="00DB0A73">
              <w:t>, Ho Chi Minh city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617CE8DFBCB4E8392031D48252723D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0869233209</w:t>
            </w:r>
          </w:p>
          <w:p w14:paraId="2DBD2184" w14:textId="0ABB615C" w:rsidR="003B33CA" w:rsidRDefault="003B33CA" w:rsidP="003B33CA">
            <w:pPr>
              <w:pStyle w:val="ContactInfoEmphasis"/>
              <w:contextualSpacing w:val="0"/>
            </w:pPr>
            <w:r>
              <w:t xml:space="preserve">Email: </w:t>
            </w:r>
            <w:hyperlink r:id="rId7" w:history="1">
              <w:r w:rsidRPr="00FC18A9">
                <w:rPr>
                  <w:rStyle w:val="Hyperlink"/>
                </w:rPr>
                <w:t>hoangphuc160802@gmail.com</w:t>
              </w:r>
            </w:hyperlink>
            <w:r>
              <w:t xml:space="preserve"> </w:t>
            </w:r>
            <w:sdt>
              <w:sdtPr>
                <w:alias w:val="Divider dot:"/>
                <w:tag w:val="Divider dot:"/>
                <w:id w:val="251634505"/>
                <w:placeholder>
                  <w:docPart w:val="C0CB9C350B614ACE9593B723CF414BBB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F6D3D">
              <w:t xml:space="preserve">github: </w:t>
            </w:r>
            <w:hyperlink r:id="rId8" w:history="1">
              <w:r w:rsidR="00057602" w:rsidRPr="00B01F0C">
                <w:rPr>
                  <w:rStyle w:val="Hyperlink"/>
                </w:rPr>
                <w:t>https://github.com/noneknowledge</w:t>
              </w:r>
            </w:hyperlink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56B1B8DDE6845C4A9D5F161E7DA86CC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>
              <w:t xml:space="preserve"> </w:t>
            </w:r>
          </w:p>
          <w:p w14:paraId="707DA54E" w14:textId="2018D7FC" w:rsidR="00057602" w:rsidRPr="00CF1A49" w:rsidRDefault="003B33CA" w:rsidP="003B33CA">
            <w:pPr>
              <w:pStyle w:val="ContactInfoEmphasis"/>
              <w:contextualSpacing w:val="0"/>
            </w:pPr>
            <w:r>
              <w:t xml:space="preserve">LinkedIn: </w:t>
            </w:r>
            <w:hyperlink r:id="rId9" w:history="1">
              <w:r w:rsidRPr="003B33CA">
                <w:rPr>
                  <w:rStyle w:val="Hyperlink"/>
                </w:rPr>
                <w:t>https://www.linkedin.com/in/hoang-phuc-nguyen-5711192a3/</w:t>
              </w:r>
            </w:hyperlink>
          </w:p>
        </w:tc>
      </w:tr>
      <w:tr w:rsidR="009571D8" w:rsidRPr="00CF1A49" w14:paraId="3F7A6E98" w14:textId="77777777" w:rsidTr="00692703">
        <w:tc>
          <w:tcPr>
            <w:tcW w:w="9360" w:type="dxa"/>
            <w:tcMar>
              <w:top w:w="432" w:type="dxa"/>
            </w:tcMar>
          </w:tcPr>
          <w:p w14:paraId="4C9D094B" w14:textId="2056EA55" w:rsidR="001755A8" w:rsidRPr="00CF1A49" w:rsidRDefault="0055572F" w:rsidP="0055572F">
            <w:pPr>
              <w:pStyle w:val="ListParagraph"/>
            </w:pPr>
            <w:r w:rsidRPr="0055572F">
              <w:t>Apply the knowledge you have learned to become a good programmer. Develop yourself, from a trainee position to an official employee in the company. Do your best with what is assigned. Temporarily looking for a part-time internship to gain more knowledge and experience.</w:t>
            </w:r>
          </w:p>
        </w:tc>
      </w:tr>
    </w:tbl>
    <w:p w14:paraId="56F189B8" w14:textId="6BA7C69E" w:rsidR="004E01EB" w:rsidRPr="000F6D3D" w:rsidRDefault="00646A2D" w:rsidP="004E01EB">
      <w:pPr>
        <w:pStyle w:val="Heading1"/>
        <w:rPr>
          <w:rFonts w:ascii="Cambria" w:hAnsi="Cambria"/>
        </w:rPr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4E1EB44" w14:textId="77777777" w:rsidTr="00D66A52">
        <w:tc>
          <w:tcPr>
            <w:tcW w:w="9355" w:type="dxa"/>
          </w:tcPr>
          <w:p w14:paraId="6D218EC2" w14:textId="6BD4B3F8" w:rsidR="00E86297" w:rsidRPr="00CF1A49" w:rsidRDefault="00E86297" w:rsidP="00E86297">
            <w:pPr>
              <w:pStyle w:val="Heading3"/>
              <w:contextualSpacing w:val="0"/>
              <w:outlineLvl w:val="2"/>
            </w:pPr>
            <w:r>
              <w:t>4/6/2024</w:t>
            </w:r>
            <w:r w:rsidRPr="00CF1A49">
              <w:t xml:space="preserve"> – </w:t>
            </w:r>
            <w:r>
              <w:t xml:space="preserve">20/7/2024 </w:t>
            </w:r>
          </w:p>
          <w:p w14:paraId="3B6E9233" w14:textId="62320B93" w:rsidR="00E86297" w:rsidRDefault="00E86297" w:rsidP="00E8629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Nextjs ecommerce, </w:t>
            </w:r>
            <w:r w:rsidRPr="00CF1A49">
              <w:t xml:space="preserve"> </w:t>
            </w:r>
            <w:r>
              <w:rPr>
                <w:rStyle w:val="SubtleReference"/>
              </w:rPr>
              <w:t>self</w:t>
            </w:r>
            <w:r w:rsidR="004E0190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study</w:t>
            </w:r>
          </w:p>
          <w:p w14:paraId="34F2FB5E" w14:textId="79729C37" w:rsidR="00B36139" w:rsidRPr="00B36139" w:rsidRDefault="00B36139" w:rsidP="00E86297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</w:t>
            </w:r>
            <w:r w:rsidRPr="00E3654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ramework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: NextJS.</w:t>
            </w:r>
          </w:p>
          <w:p w14:paraId="79934A06" w14:textId="7FA6D54B" w:rsidR="00E86297" w:rsidRDefault="00E86297" w:rsidP="00E86297">
            <w:pPr>
              <w:contextualSpacing w:val="0"/>
            </w:pPr>
            <w:r>
              <w:t xml:space="preserve">Description: </w:t>
            </w:r>
            <w:r w:rsidR="008A4868">
              <w:t>Both b</w:t>
            </w:r>
            <w:r>
              <w:t>ack-end and front-end with NextJS. Database with mongoDB</w:t>
            </w:r>
            <w:r w:rsidR="008A4868">
              <w:t>.</w:t>
            </w:r>
            <w:r>
              <w:t xml:space="preserve"> </w:t>
            </w:r>
          </w:p>
          <w:p w14:paraId="202A7F1E" w14:textId="0915122F" w:rsidR="00E86297" w:rsidRDefault="00E86297" w:rsidP="00E86297">
            <w:pPr>
              <w:contextualSpacing w:val="0"/>
            </w:pPr>
            <w:r>
              <w:t>Feature: JWT authentication, Paypal payment, CRUD, SEO ...</w:t>
            </w:r>
          </w:p>
          <w:p w14:paraId="08674E66" w14:textId="77C474DE" w:rsidR="00EA4F9A" w:rsidRDefault="004E0190" w:rsidP="00E86297">
            <w:pPr>
              <w:contextualSpacing w:val="0"/>
            </w:pPr>
            <w:r>
              <w:t>GitHub</w:t>
            </w:r>
            <w:r w:rsidR="00EA4F9A">
              <w:t xml:space="preserve">:  </w:t>
            </w:r>
            <w:hyperlink r:id="rId10" w:history="1">
              <w:r w:rsidR="00DF48D3" w:rsidRPr="00D711B8">
                <w:rPr>
                  <w:rStyle w:val="Hyperlink"/>
                </w:rPr>
                <w:t>https://github.com/noneknowledge/NextJS-repo.git</w:t>
              </w:r>
            </w:hyperlink>
            <w:r w:rsidR="00EA4F9A">
              <w:t xml:space="preserve"> </w:t>
            </w:r>
          </w:p>
          <w:p w14:paraId="3950D5A9" w14:textId="77777777" w:rsidR="00E86297" w:rsidRDefault="00E86297" w:rsidP="002D1708">
            <w:pPr>
              <w:pStyle w:val="Heading3"/>
              <w:contextualSpacing w:val="0"/>
              <w:outlineLvl w:val="2"/>
            </w:pPr>
          </w:p>
          <w:p w14:paraId="09BC41FA" w14:textId="00077645" w:rsidR="002D1708" w:rsidRPr="00CF1A49" w:rsidRDefault="002D1708" w:rsidP="002D1708">
            <w:pPr>
              <w:pStyle w:val="Heading3"/>
              <w:contextualSpacing w:val="0"/>
              <w:outlineLvl w:val="2"/>
            </w:pPr>
            <w:r>
              <w:t>1</w:t>
            </w:r>
            <w:r w:rsidR="00255B22">
              <w:t>8</w:t>
            </w:r>
            <w:r>
              <w:t>/</w:t>
            </w:r>
            <w:r w:rsidR="00255B22">
              <w:t>3</w:t>
            </w:r>
            <w:r>
              <w:t>/202</w:t>
            </w:r>
            <w:r w:rsidR="00255B22">
              <w:t>4</w:t>
            </w:r>
            <w:r w:rsidRPr="00CF1A49">
              <w:t xml:space="preserve"> – </w:t>
            </w:r>
            <w:r w:rsidR="00255B22">
              <w:t>25/5</w:t>
            </w:r>
            <w:r>
              <w:t>/202</w:t>
            </w:r>
            <w:r w:rsidR="00255B22">
              <w:t>4</w:t>
            </w:r>
          </w:p>
          <w:p w14:paraId="163BD071" w14:textId="610FA0FB" w:rsidR="002D1708" w:rsidRPr="00CF1A49" w:rsidRDefault="00255B22" w:rsidP="002D1708">
            <w:pPr>
              <w:pStyle w:val="Heading2"/>
              <w:contextualSpacing w:val="0"/>
              <w:outlineLvl w:val="1"/>
            </w:pPr>
            <w:r>
              <w:t>Intern at Hinnova</w:t>
            </w:r>
            <w:r w:rsidR="002D1708" w:rsidRPr="00CF1A49">
              <w:t xml:space="preserve"> </w:t>
            </w:r>
          </w:p>
          <w:p w14:paraId="2779B7C9" w14:textId="77777777" w:rsidR="00255B22" w:rsidRDefault="002D1708" w:rsidP="002D1708">
            <w:pPr>
              <w:contextualSpacing w:val="0"/>
            </w:pPr>
            <w:r>
              <w:t xml:space="preserve">Description: </w:t>
            </w:r>
            <w:r w:rsidR="00255B22" w:rsidRPr="00255B22">
              <w:t>I am an intern at Hinnova, during this time I learn and run a number of named entity recognition programs</w:t>
            </w:r>
            <w:r w:rsidR="00255B22">
              <w:t>.</w:t>
            </w:r>
          </w:p>
          <w:p w14:paraId="28299A35" w14:textId="37AD7C83" w:rsidR="002D1708" w:rsidRDefault="00255B22" w:rsidP="002D1708">
            <w:pPr>
              <w:contextualSpacing w:val="0"/>
            </w:pPr>
            <w:r w:rsidRPr="00255B22">
              <w:t>Job position: developer</w:t>
            </w:r>
            <w:r>
              <w:t>.</w:t>
            </w:r>
          </w:p>
          <w:p w14:paraId="1794D055" w14:textId="77777777" w:rsidR="002D1708" w:rsidRDefault="002D1708" w:rsidP="002D1708">
            <w:pPr>
              <w:contextualSpacing w:val="0"/>
              <w:rPr>
                <w:rStyle w:val="Hyperlink"/>
              </w:rPr>
            </w:pPr>
          </w:p>
          <w:p w14:paraId="2C783AC4" w14:textId="7EA4FB6D" w:rsidR="002D1708" w:rsidRPr="00CF1A49" w:rsidRDefault="002D1708" w:rsidP="002D1708">
            <w:pPr>
              <w:pStyle w:val="Heading3"/>
              <w:contextualSpacing w:val="0"/>
              <w:outlineLvl w:val="2"/>
            </w:pPr>
            <w:r>
              <w:t>1</w:t>
            </w:r>
            <w:r w:rsidR="00255B22">
              <w:t>8</w:t>
            </w:r>
            <w:r>
              <w:t>/</w:t>
            </w:r>
            <w:r w:rsidR="00255B22">
              <w:t>3</w:t>
            </w:r>
            <w:r>
              <w:t>/202</w:t>
            </w:r>
            <w:r w:rsidR="00255B22">
              <w:t>4</w:t>
            </w:r>
            <w:r w:rsidRPr="00CF1A49">
              <w:t xml:space="preserve"> – </w:t>
            </w:r>
            <w:r w:rsidR="00255B22">
              <w:t>25</w:t>
            </w:r>
            <w:r>
              <w:t>/</w:t>
            </w:r>
            <w:r w:rsidR="00255B22">
              <w:t>5</w:t>
            </w:r>
            <w:r>
              <w:t>/202</w:t>
            </w:r>
            <w:r w:rsidR="00255B22">
              <w:t>4</w:t>
            </w:r>
          </w:p>
          <w:p w14:paraId="1B7328F4" w14:textId="43DCCDA3" w:rsidR="002D1708" w:rsidRDefault="00255B22" w:rsidP="002D170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English learning website for children</w:t>
            </w:r>
            <w:r w:rsidR="002D1708" w:rsidRPr="00CF1A49">
              <w:t xml:space="preserve">, </w:t>
            </w:r>
            <w:r w:rsidR="002D1708">
              <w:rPr>
                <w:rStyle w:val="SubtleReference"/>
              </w:rPr>
              <w:t>class object</w:t>
            </w:r>
          </w:p>
          <w:p w14:paraId="08C9B472" w14:textId="55398691" w:rsidR="00643E82" w:rsidRPr="00643E82" w:rsidRDefault="00643E82" w:rsidP="002D1708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</w:t>
            </w:r>
            <w:r w:rsidRPr="00E3654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ramework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: Laravel</w:t>
            </w:r>
          </w:p>
          <w:p w14:paraId="5D8DF785" w14:textId="77777777" w:rsidR="00255B22" w:rsidRDefault="002D1708" w:rsidP="002D1708">
            <w:pPr>
              <w:contextualSpacing w:val="0"/>
            </w:pPr>
            <w:r>
              <w:t xml:space="preserve">Description: </w:t>
            </w:r>
            <w:r w:rsidR="00255B22" w:rsidRPr="00255B22">
              <w:t>This project builds a website with features and games for children to use to learn English. Website built on laravel framework.</w:t>
            </w:r>
          </w:p>
          <w:p w14:paraId="36D06342" w14:textId="36DA5498" w:rsidR="002D1708" w:rsidRDefault="002D1708" w:rsidP="002D1708">
            <w:pPr>
              <w:contextualSpacing w:val="0"/>
            </w:pPr>
            <w:r>
              <w:t xml:space="preserve">My role: </w:t>
            </w:r>
            <w:r w:rsidR="00255B22" w:rsidRPr="00255B22">
              <w:t>Build lesson and test websites</w:t>
            </w:r>
          </w:p>
          <w:p w14:paraId="70EC2BCC" w14:textId="78AC5CDE" w:rsidR="00CE4AD9" w:rsidRDefault="004E0190" w:rsidP="002D1708">
            <w:pPr>
              <w:contextualSpacing w:val="0"/>
            </w:pPr>
            <w:r>
              <w:t>GitHub</w:t>
            </w:r>
            <w:r w:rsidR="00CE4AD9">
              <w:t xml:space="preserve">: </w:t>
            </w:r>
            <w:hyperlink r:id="rId11" w:history="1">
              <w:r w:rsidR="00CE4AD9" w:rsidRPr="00CA2FF1">
                <w:rPr>
                  <w:rStyle w:val="Hyperlink"/>
                </w:rPr>
                <w:t>https://github.com/noneknowledge/laravel_project.git</w:t>
              </w:r>
            </w:hyperlink>
          </w:p>
          <w:p w14:paraId="01A52CD1" w14:textId="38B4FC15" w:rsidR="0031478E" w:rsidRDefault="0031478E" w:rsidP="002D1708">
            <w:pPr>
              <w:contextualSpacing w:val="0"/>
            </w:pPr>
          </w:p>
          <w:p w14:paraId="774D5EF8" w14:textId="77777777" w:rsidR="0031478E" w:rsidRPr="00CF1A49" w:rsidRDefault="0031478E" w:rsidP="0031478E">
            <w:pPr>
              <w:pStyle w:val="Heading3"/>
              <w:contextualSpacing w:val="0"/>
              <w:outlineLvl w:val="2"/>
            </w:pPr>
            <w:r>
              <w:t>18/3/2024</w:t>
            </w:r>
            <w:r w:rsidRPr="00CF1A49">
              <w:t xml:space="preserve"> – </w:t>
            </w:r>
            <w:r>
              <w:t>25/5/2024</w:t>
            </w:r>
          </w:p>
          <w:p w14:paraId="5480C237" w14:textId="054BE555" w:rsidR="00643E82" w:rsidRDefault="0031478E" w:rsidP="0031478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English learning website for children</w:t>
            </w:r>
            <w:r w:rsidRPr="00CF1A49">
              <w:t xml:space="preserve">, </w:t>
            </w:r>
            <w:r w:rsidR="00E86297">
              <w:rPr>
                <w:rStyle w:val="SubtleReference"/>
              </w:rPr>
              <w:t>self</w:t>
            </w:r>
            <w:r w:rsidR="004E0190">
              <w:rPr>
                <w:rStyle w:val="SubtleReference"/>
              </w:rPr>
              <w:t xml:space="preserve"> </w:t>
            </w:r>
            <w:r w:rsidR="00E86297">
              <w:rPr>
                <w:rStyle w:val="SubtleReference"/>
              </w:rPr>
              <w:t>study</w:t>
            </w:r>
          </w:p>
          <w:p w14:paraId="4BA99BA9" w14:textId="7E3A0E23" w:rsidR="00643E82" w:rsidRPr="00643E82" w:rsidRDefault="00643E82" w:rsidP="0031478E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</w:t>
            </w:r>
            <w:r w:rsidRPr="00E3654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ramework: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Angular 12</w:t>
            </w:r>
            <w:r w:rsidR="00B3613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, ASP .Net API</w:t>
            </w:r>
          </w:p>
          <w:p w14:paraId="3DB75176" w14:textId="0CD4E3E0" w:rsidR="004E0190" w:rsidRDefault="0031478E" w:rsidP="0031478E">
            <w:pPr>
              <w:contextualSpacing w:val="0"/>
            </w:pPr>
            <w:r>
              <w:t xml:space="preserve">Description: </w:t>
            </w:r>
            <w:r w:rsidRPr="00255B22">
              <w:t xml:space="preserve">This project builds a website with features and games for children to use to learn English. </w:t>
            </w:r>
            <w:r w:rsidRPr="0031478E">
              <w:t xml:space="preserve">The interface is built on the angular framework and the </w:t>
            </w:r>
            <w:r w:rsidR="00E86297">
              <w:t>b</w:t>
            </w:r>
            <w:r w:rsidRPr="0031478E">
              <w:t>ack</w:t>
            </w:r>
            <w:r w:rsidR="00E86297">
              <w:t>-</w:t>
            </w:r>
            <w:r w:rsidRPr="0031478E">
              <w:t>end is asp .net core API</w:t>
            </w:r>
            <w:r w:rsidR="004E0190">
              <w:t xml:space="preserve">. </w:t>
            </w:r>
          </w:p>
          <w:p w14:paraId="14B92464" w14:textId="33416101" w:rsidR="004E0190" w:rsidRDefault="004E0190" w:rsidP="0031478E">
            <w:pPr>
              <w:contextualSpacing w:val="0"/>
            </w:pPr>
            <w:r>
              <w:t xml:space="preserve">Back-end: </w:t>
            </w:r>
            <w:r w:rsidRPr="004E0190">
              <w:t>https://github.com/noneknowledge/API_English.git</w:t>
            </w:r>
          </w:p>
          <w:p w14:paraId="1BF1CE9C" w14:textId="3C7E835B" w:rsidR="004E0190" w:rsidRDefault="004E0190" w:rsidP="0031478E">
            <w:pPr>
              <w:contextualSpacing w:val="0"/>
            </w:pPr>
            <w:r>
              <w:t xml:space="preserve">Front-end: </w:t>
            </w:r>
            <w:hyperlink r:id="rId12" w:history="1">
              <w:r w:rsidRPr="005450B2">
                <w:rPr>
                  <w:rStyle w:val="Hyperlink"/>
                </w:rPr>
                <w:t>https://github.com/noneknowledge/angular_web_Education.git</w:t>
              </w:r>
            </w:hyperlink>
            <w:r>
              <w:t xml:space="preserve"> </w:t>
            </w:r>
          </w:p>
          <w:p w14:paraId="6D51F4AB" w14:textId="77777777" w:rsidR="00DF48D3" w:rsidRDefault="00DF48D3" w:rsidP="003B33CA">
            <w:pPr>
              <w:pStyle w:val="Heading3"/>
              <w:contextualSpacing w:val="0"/>
              <w:outlineLvl w:val="2"/>
            </w:pPr>
          </w:p>
          <w:p w14:paraId="5AAFD113" w14:textId="409DCAA9" w:rsidR="003B33CA" w:rsidRPr="00CF1A49" w:rsidRDefault="003B33CA" w:rsidP="003B33CA">
            <w:pPr>
              <w:pStyle w:val="Heading3"/>
              <w:contextualSpacing w:val="0"/>
              <w:outlineLvl w:val="2"/>
            </w:pPr>
            <w:r>
              <w:t>6/11/2023</w:t>
            </w:r>
            <w:r w:rsidRPr="00CF1A49">
              <w:t xml:space="preserve"> –</w:t>
            </w:r>
            <w:r w:rsidR="009A646F">
              <w:t xml:space="preserve"> 6/12/2023</w:t>
            </w:r>
          </w:p>
          <w:p w14:paraId="5F7BC530" w14:textId="61962084" w:rsidR="00E36545" w:rsidRDefault="003B33CA" w:rsidP="003B33C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web api – game api</w:t>
            </w:r>
            <w:r w:rsidRPr="00CF1A49">
              <w:t xml:space="preserve">, </w:t>
            </w:r>
            <w:r>
              <w:rPr>
                <w:rStyle w:val="SubtleReference"/>
              </w:rPr>
              <w:t>class object</w:t>
            </w:r>
          </w:p>
          <w:p w14:paraId="576A452A" w14:textId="782269FE" w:rsidR="00E36545" w:rsidRPr="00E36545" w:rsidRDefault="00E36545" w:rsidP="003B33CA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</w:t>
            </w:r>
            <w:r w:rsidRPr="00E3654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ramework: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ASP .NET 6 API</w:t>
            </w:r>
          </w:p>
          <w:p w14:paraId="1F88CEC9" w14:textId="074A6269" w:rsidR="004E0190" w:rsidRDefault="003B33CA" w:rsidP="003B33CA">
            <w:pPr>
              <w:contextualSpacing w:val="0"/>
            </w:pPr>
            <w:r>
              <w:t xml:space="preserve">Description: </w:t>
            </w:r>
            <w:r w:rsidRPr="003B33CA">
              <w:t>This is an API project used for the e-commerce business strategy course. The purpose of building an api is to make it public and use it with javascript, typescript...</w:t>
            </w:r>
          </w:p>
          <w:p w14:paraId="511DF073" w14:textId="77561899" w:rsidR="009A646F" w:rsidRDefault="004E0190" w:rsidP="001D0BF1">
            <w:pPr>
              <w:contextualSpacing w:val="0"/>
              <w:rPr>
                <w:rStyle w:val="Hyperlink"/>
              </w:rPr>
            </w:pPr>
            <w:r>
              <w:lastRenderedPageBreak/>
              <w:t>GitHub</w:t>
            </w:r>
            <w:r w:rsidR="003B33CA">
              <w:t xml:space="preserve">: </w:t>
            </w:r>
            <w:hyperlink r:id="rId13" w:history="1">
              <w:r w:rsidR="003B33CA" w:rsidRPr="003B33CA">
                <w:rPr>
                  <w:rStyle w:val="Hyperlink"/>
                </w:rPr>
                <w:t>https://github.com/noneknowledge/API-Game</w:t>
              </w:r>
            </w:hyperlink>
          </w:p>
          <w:p w14:paraId="55159EC4" w14:textId="77777777" w:rsidR="00E8224F" w:rsidRDefault="00E8224F" w:rsidP="001D0BF1">
            <w:pPr>
              <w:contextualSpacing w:val="0"/>
              <w:rPr>
                <w:rStyle w:val="Hyperlink"/>
              </w:rPr>
            </w:pPr>
          </w:p>
          <w:p w14:paraId="0DD858C6" w14:textId="6E07FBC0" w:rsidR="009A646F" w:rsidRPr="00CF1A49" w:rsidRDefault="009A646F" w:rsidP="009A646F">
            <w:pPr>
              <w:pStyle w:val="Heading3"/>
              <w:contextualSpacing w:val="0"/>
              <w:outlineLvl w:val="2"/>
            </w:pPr>
            <w:r>
              <w:t>18/11/2023</w:t>
            </w:r>
            <w:r w:rsidRPr="00CF1A49">
              <w:t xml:space="preserve"> –</w:t>
            </w:r>
            <w:r>
              <w:t xml:space="preserve"> 25/12/2023</w:t>
            </w:r>
          </w:p>
          <w:p w14:paraId="3FD250BD" w14:textId="55504E68" w:rsidR="009A646F" w:rsidRDefault="009A646F" w:rsidP="009A646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web </w:t>
            </w:r>
            <w:r w:rsidR="009C6F37">
              <w:t>Sale Game</w:t>
            </w:r>
            <w:r w:rsidRPr="00CF1A49">
              <w:t xml:space="preserve">, </w:t>
            </w:r>
            <w:r>
              <w:rPr>
                <w:rStyle w:val="SubtleReference"/>
              </w:rPr>
              <w:t>class object</w:t>
            </w:r>
          </w:p>
          <w:p w14:paraId="04DCE193" w14:textId="0EEE2C9C" w:rsidR="00E36545" w:rsidRPr="00E36545" w:rsidRDefault="00E36545" w:rsidP="009A646F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</w:t>
            </w:r>
            <w:r w:rsidRPr="00E3654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ramewor</w:t>
            </w:r>
            <w:r w:rsidR="00643E8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k</w:t>
            </w:r>
            <w:r w:rsidRPr="00E3654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: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ASP .N</w:t>
            </w:r>
            <w:r w:rsidR="00B3613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et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MVC</w:t>
            </w:r>
          </w:p>
          <w:p w14:paraId="743B9E6B" w14:textId="32CAED8C" w:rsidR="004E0190" w:rsidRDefault="009A646F" w:rsidP="009A646F">
            <w:pPr>
              <w:contextualSpacing w:val="0"/>
            </w:pPr>
            <w:r>
              <w:t xml:space="preserve">Description: </w:t>
            </w:r>
            <w:r w:rsidRPr="0055572F">
              <w:t>A project in the application development course includes 5 members</w:t>
            </w:r>
            <w:r w:rsidR="004E0190">
              <w:t xml:space="preserve"> sale game, Database with SQL Sever</w:t>
            </w:r>
            <w:r w:rsidRPr="0055572F">
              <w:t>.</w:t>
            </w:r>
          </w:p>
          <w:p w14:paraId="6D3BC338" w14:textId="7CC620CF" w:rsidR="009A646F" w:rsidRDefault="004E0190" w:rsidP="009A646F">
            <w:pPr>
              <w:contextualSpacing w:val="0"/>
            </w:pPr>
            <w:r>
              <w:t>Features:</w:t>
            </w:r>
            <w:r w:rsidR="009A646F">
              <w:t xml:space="preserve"> Online Payment (Vnpay, Paypal), livechat (tawkto, messenger), SEO...</w:t>
            </w:r>
          </w:p>
          <w:p w14:paraId="313622CD" w14:textId="6C8E6F54" w:rsidR="004E0190" w:rsidRPr="009A646F" w:rsidRDefault="004E0190" w:rsidP="009A646F">
            <w:pPr>
              <w:contextualSpacing w:val="0"/>
            </w:pPr>
            <w:r>
              <w:t xml:space="preserve">Github: </w:t>
            </w:r>
            <w:hyperlink r:id="rId14" w:history="1">
              <w:r w:rsidRPr="005450B2">
                <w:rPr>
                  <w:rStyle w:val="Hyperlink"/>
                </w:rPr>
                <w:t>https://github.com/noneknowledge/TMDT_net6.git</w:t>
              </w:r>
            </w:hyperlink>
            <w:r>
              <w:t xml:space="preserve"> </w:t>
            </w:r>
          </w:p>
        </w:tc>
      </w:tr>
      <w:tr w:rsidR="00F61DF9" w:rsidRPr="00CF1A49" w14:paraId="580EA4D8" w14:textId="77777777" w:rsidTr="00F61DF9">
        <w:tc>
          <w:tcPr>
            <w:tcW w:w="9355" w:type="dxa"/>
            <w:tcMar>
              <w:top w:w="216" w:type="dxa"/>
            </w:tcMar>
          </w:tcPr>
          <w:p w14:paraId="56C162E5" w14:textId="77777777" w:rsidR="004E0190" w:rsidRPr="00CF1A49" w:rsidRDefault="004E0190" w:rsidP="004E0190">
            <w:pPr>
              <w:pStyle w:val="Heading3"/>
              <w:contextualSpacing w:val="0"/>
              <w:outlineLvl w:val="2"/>
            </w:pPr>
            <w:r>
              <w:lastRenderedPageBreak/>
              <w:t>17/8/2023</w:t>
            </w:r>
            <w:r w:rsidRPr="00CF1A49">
              <w:t xml:space="preserve"> – </w:t>
            </w:r>
            <w:r>
              <w:t>31/8/2023</w:t>
            </w:r>
          </w:p>
          <w:p w14:paraId="53FBD9DC" w14:textId="01E378D9" w:rsidR="004E0190" w:rsidRDefault="004E0190" w:rsidP="004E019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Web E-Commerce </w:t>
            </w:r>
            <w:r w:rsidRPr="00CF1A49">
              <w:t xml:space="preserve">, </w:t>
            </w:r>
            <w:r>
              <w:rPr>
                <w:rStyle w:val="SubtleReference"/>
              </w:rPr>
              <w:t>class object</w:t>
            </w:r>
          </w:p>
          <w:p w14:paraId="0E9FCCB7" w14:textId="4D389663" w:rsidR="00E36545" w:rsidRPr="00E36545" w:rsidRDefault="00E36545" w:rsidP="004E0190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</w:t>
            </w:r>
            <w:r w:rsidRPr="00E3654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ramework: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ASP .NET API</w:t>
            </w:r>
          </w:p>
          <w:p w14:paraId="7FE1B19F" w14:textId="3AADBE97" w:rsidR="004E0190" w:rsidRDefault="004E0190" w:rsidP="004E0190">
            <w:pPr>
              <w:contextualSpacing w:val="0"/>
            </w:pPr>
            <w:r>
              <w:t xml:space="preserve">Description: </w:t>
            </w:r>
            <w:r w:rsidRPr="0055572F">
              <w:t>A project in the application development course includes 5 members</w:t>
            </w:r>
          </w:p>
          <w:p w14:paraId="106825C3" w14:textId="77777777" w:rsidR="004E0190" w:rsidRDefault="004E0190" w:rsidP="004E0190">
            <w:pPr>
              <w:contextualSpacing w:val="0"/>
            </w:pPr>
            <w:r>
              <w:t>My role: code customer pages.</w:t>
            </w:r>
          </w:p>
          <w:p w14:paraId="067D6D34" w14:textId="77777777" w:rsidR="004E0190" w:rsidRDefault="004E0190" w:rsidP="004E0190">
            <w:pPr>
              <w:contextualSpacing w:val="0"/>
              <w:rPr>
                <w:rStyle w:val="Hyperlink"/>
              </w:rPr>
            </w:pPr>
            <w:r>
              <w:t xml:space="preserve">GitHub: </w:t>
            </w:r>
            <w:hyperlink r:id="rId15" w:history="1">
              <w:r w:rsidRPr="000D4C27">
                <w:rPr>
                  <w:rStyle w:val="Hyperlink"/>
                </w:rPr>
                <w:t>https://github.com/noneknowledge/MVC-WebBanHang</w:t>
              </w:r>
            </w:hyperlink>
          </w:p>
          <w:p w14:paraId="46F8F653" w14:textId="1DFE6691" w:rsidR="00F61DF9" w:rsidRDefault="00F61DF9" w:rsidP="00F61DF9"/>
        </w:tc>
      </w:tr>
    </w:tbl>
    <w:p w14:paraId="44D6D261" w14:textId="20A690FF" w:rsidR="00DA59AA" w:rsidRPr="00777159" w:rsidRDefault="00646A2D" w:rsidP="0097790C">
      <w:pPr>
        <w:pStyle w:val="Heading1"/>
        <w:rPr>
          <w:rFonts w:ascii="Cambria" w:hAnsi="Cambria"/>
        </w:rPr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2291777" w14:textId="77777777" w:rsidTr="00D66A52">
        <w:tc>
          <w:tcPr>
            <w:tcW w:w="9355" w:type="dxa"/>
          </w:tcPr>
          <w:p w14:paraId="005199E6" w14:textId="62604EDD" w:rsidR="001D0BF1" w:rsidRPr="00CF1A49" w:rsidRDefault="0021317D" w:rsidP="001D0BF1">
            <w:pPr>
              <w:pStyle w:val="Heading3"/>
              <w:contextualSpacing w:val="0"/>
              <w:outlineLvl w:val="2"/>
            </w:pPr>
            <w:r>
              <w:t>10</w:t>
            </w:r>
            <w:r w:rsidR="0055572F">
              <w:t>/</w:t>
            </w:r>
            <w:r>
              <w:t xml:space="preserve">2020 – </w:t>
            </w:r>
            <w:r w:rsidR="0012616F">
              <w:t>now</w:t>
            </w:r>
          </w:p>
          <w:p w14:paraId="11A28D8D" w14:textId="2273899A" w:rsidR="00801DB9" w:rsidRPr="00CF1A49" w:rsidRDefault="0055572F" w:rsidP="001D0BF1">
            <w:pPr>
              <w:pStyle w:val="Heading2"/>
              <w:contextualSpacing w:val="0"/>
              <w:outlineLvl w:val="1"/>
            </w:pPr>
            <w:r>
              <w:t>INformation technology</w:t>
            </w:r>
            <w:r w:rsidR="001D0BF1" w:rsidRPr="00CF1A49">
              <w:t>,</w:t>
            </w:r>
            <w:r w:rsidR="0021317D">
              <w:t xml:space="preserve"> </w:t>
            </w:r>
            <w:r w:rsidRPr="0055572F">
              <w:t>NTT Institute of International Education (NI</w:t>
            </w:r>
            <w:r>
              <w:t>ie)</w:t>
            </w:r>
          </w:p>
          <w:p w14:paraId="07D2D1F2" w14:textId="572BB341" w:rsidR="00801DB9" w:rsidRDefault="0055572F" w:rsidP="007538DC">
            <w:pPr>
              <w:contextualSpacing w:val="0"/>
            </w:pPr>
            <w:r>
              <w:t xml:space="preserve">Currently, </w:t>
            </w:r>
            <w:r w:rsidR="00860FF6" w:rsidRPr="00860FF6">
              <w:t>I have taken all the subjects and just need to wait for graduation</w:t>
            </w:r>
            <w:r w:rsidR="00860FF6">
              <w:t xml:space="preserve"> so </w:t>
            </w:r>
            <w:r w:rsidR="00860FF6" w:rsidRPr="00860FF6">
              <w:t>I can work full time</w:t>
            </w:r>
            <w:r w:rsidR="00860FF6">
              <w:t>.</w:t>
            </w:r>
          </w:p>
          <w:p w14:paraId="29C3B55C" w14:textId="6CBD3F8D" w:rsidR="007538DC" w:rsidRDefault="0055572F" w:rsidP="007538DC">
            <w:pPr>
              <w:contextualSpacing w:val="0"/>
            </w:pPr>
            <w:r>
              <w:t>GPA</w:t>
            </w:r>
            <w:r w:rsidR="0021317D">
              <w:t xml:space="preserve"> </w:t>
            </w:r>
            <w:r w:rsidR="00787043">
              <w:t>3.49/4</w:t>
            </w:r>
            <w:r>
              <w:t>.</w:t>
            </w:r>
          </w:p>
          <w:p w14:paraId="223F5192" w14:textId="37F87781" w:rsidR="0021317D" w:rsidRPr="00CF1A49" w:rsidRDefault="004E0190" w:rsidP="007538DC">
            <w:pPr>
              <w:contextualSpacing w:val="0"/>
            </w:pPr>
            <w:r>
              <w:t>A</w:t>
            </w:r>
            <w:r w:rsidR="0055572F" w:rsidRPr="0055572F">
              <w:t>chiev</w:t>
            </w:r>
            <w:r>
              <w:t>ing</w:t>
            </w:r>
            <w:r w:rsidR="0055572F" w:rsidRPr="0055572F">
              <w:t xml:space="preserve"> 50% scholarship</w:t>
            </w:r>
            <w:r>
              <w:t xml:space="preserve"> twice</w:t>
            </w:r>
            <w:r w:rsidR="0055572F">
              <w:t>.</w:t>
            </w:r>
          </w:p>
        </w:tc>
      </w:tr>
      <w:tr w:rsidR="00F61DF9" w:rsidRPr="00CF1A49" w14:paraId="2A479079" w14:textId="77777777" w:rsidTr="00F61DF9">
        <w:tc>
          <w:tcPr>
            <w:tcW w:w="9355" w:type="dxa"/>
            <w:tcMar>
              <w:top w:w="216" w:type="dxa"/>
            </w:tcMar>
          </w:tcPr>
          <w:p w14:paraId="50500E75" w14:textId="3962A470" w:rsidR="00F61DF9" w:rsidRDefault="00F61DF9" w:rsidP="0021317D">
            <w:pPr>
              <w:pStyle w:val="Heading3"/>
              <w:contextualSpacing w:val="0"/>
              <w:outlineLvl w:val="2"/>
            </w:pPr>
          </w:p>
        </w:tc>
      </w:tr>
    </w:tbl>
    <w:p w14:paraId="167E3000" w14:textId="03128254" w:rsidR="00486277" w:rsidRPr="00777159" w:rsidRDefault="00646A2D" w:rsidP="00486277">
      <w:pPr>
        <w:pStyle w:val="Heading1"/>
        <w:rPr>
          <w:rFonts w:ascii="Cambria" w:hAnsi="Cambria"/>
        </w:rPr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C18B24C" w14:textId="77777777" w:rsidTr="00CF1A49">
        <w:tc>
          <w:tcPr>
            <w:tcW w:w="4675" w:type="dxa"/>
          </w:tcPr>
          <w:p w14:paraId="020432C4" w14:textId="211125A2" w:rsidR="001E3120" w:rsidRPr="006E1507" w:rsidRDefault="00646A2D" w:rsidP="006E1507">
            <w:pPr>
              <w:pStyle w:val="ListBullet"/>
              <w:contextualSpacing w:val="0"/>
            </w:pPr>
            <w:r>
              <w:t>Team work</w:t>
            </w:r>
            <w:r w:rsidR="00BD6A45">
              <w:t>, communicate skill.</w:t>
            </w:r>
          </w:p>
          <w:p w14:paraId="1663D9FE" w14:textId="2195DA73" w:rsidR="000F6D3D" w:rsidRDefault="00BD6A45" w:rsidP="00646A2D">
            <w:pPr>
              <w:pStyle w:val="ListBullet"/>
              <w:contextualSpacing w:val="0"/>
            </w:pPr>
            <w:r>
              <w:t>NodeJs (Express)</w:t>
            </w:r>
            <w:r w:rsidR="005C6972">
              <w:t>.</w:t>
            </w:r>
          </w:p>
          <w:p w14:paraId="6556AAF2" w14:textId="5CBBC191" w:rsidR="00372FE8" w:rsidRDefault="00372FE8" w:rsidP="006E1507">
            <w:pPr>
              <w:pStyle w:val="ListBullet"/>
              <w:contextualSpacing w:val="0"/>
            </w:pPr>
            <w:r>
              <w:t xml:space="preserve">ASP .Net Core </w:t>
            </w:r>
            <w:r w:rsidR="005C6972">
              <w:t>MV</w:t>
            </w:r>
            <w:r w:rsidR="005A0BCA">
              <w:t>C -</w:t>
            </w:r>
            <w:r w:rsidR="006668A3">
              <w:t xml:space="preserve"> API.</w:t>
            </w:r>
          </w:p>
          <w:p w14:paraId="77CBD7F5" w14:textId="6228B00C" w:rsidR="00372FE8" w:rsidRDefault="00E86297" w:rsidP="006E1507">
            <w:pPr>
              <w:pStyle w:val="ListBullet"/>
              <w:contextualSpacing w:val="0"/>
            </w:pPr>
            <w:r>
              <w:t>MySQL, SQL Server, MongoDB.</w:t>
            </w:r>
          </w:p>
          <w:p w14:paraId="761C369B" w14:textId="3867AA77" w:rsidR="009B72BB" w:rsidRPr="006E1507" w:rsidRDefault="009B72BB" w:rsidP="006E1507">
            <w:pPr>
              <w:pStyle w:val="ListBullet"/>
              <w:contextualSpacing w:val="0"/>
            </w:pPr>
            <w:r>
              <w:t>Angular, NextJs skill.</w:t>
            </w:r>
          </w:p>
        </w:tc>
        <w:tc>
          <w:tcPr>
            <w:tcW w:w="4675" w:type="dxa"/>
            <w:tcMar>
              <w:left w:w="360" w:type="dxa"/>
            </w:tcMar>
          </w:tcPr>
          <w:p w14:paraId="1CC8D318" w14:textId="31ECD7A8" w:rsidR="00BD6A45" w:rsidRDefault="00BD6A45" w:rsidP="006E1507">
            <w:pPr>
              <w:pStyle w:val="ListBullet"/>
              <w:contextualSpacing w:val="0"/>
            </w:pPr>
            <w:r w:rsidRPr="009B72BB">
              <w:t>Laravel</w:t>
            </w:r>
            <w:r>
              <w:t xml:space="preserve"> skill.</w:t>
            </w:r>
          </w:p>
          <w:p w14:paraId="6F4E56B6" w14:textId="1A2D1E50" w:rsidR="009B72BB" w:rsidRPr="006E1507" w:rsidRDefault="00E86297" w:rsidP="00BD6A45">
            <w:pPr>
              <w:pStyle w:val="ListBullet"/>
              <w:contextualSpacing w:val="0"/>
            </w:pPr>
            <w:r>
              <w:t>E</w:t>
            </w:r>
            <w:r w:rsidR="00646A2D">
              <w:t>nglish skill</w:t>
            </w:r>
            <w:r w:rsidR="00BD6A45">
              <w:t>.</w:t>
            </w:r>
          </w:p>
          <w:p w14:paraId="63317A46" w14:textId="7EFC486E" w:rsidR="00E86297" w:rsidRPr="006E1507" w:rsidRDefault="00E86297" w:rsidP="006E1507">
            <w:pPr>
              <w:pStyle w:val="ListBullet"/>
              <w:contextualSpacing w:val="0"/>
            </w:pPr>
            <w:r>
              <w:t>Basic Docker</w:t>
            </w:r>
            <w:r w:rsidR="009E4289">
              <w:t>,AWS</w:t>
            </w:r>
            <w:r>
              <w:t xml:space="preserve"> Skill</w:t>
            </w:r>
            <w:r w:rsidR="005C6972">
              <w:t>.</w:t>
            </w:r>
          </w:p>
          <w:p w14:paraId="1E9F6718" w14:textId="099FD407" w:rsidR="001E3120" w:rsidRDefault="00CF00A5" w:rsidP="006E1507">
            <w:pPr>
              <w:pStyle w:val="ListBullet"/>
              <w:contextualSpacing w:val="0"/>
            </w:pPr>
            <w:r>
              <w:t>Tailwind css, Bootstrap.</w:t>
            </w:r>
          </w:p>
          <w:p w14:paraId="57D972DF" w14:textId="20314E8E" w:rsidR="000F6D3D" w:rsidRPr="006E1507" w:rsidRDefault="000F6D3D" w:rsidP="000F6D3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5599CF02" w14:textId="728C54DE" w:rsidR="00B51D1B" w:rsidRPr="006E1507" w:rsidRDefault="00B51D1B" w:rsidP="006E1507"/>
    <w:sectPr w:rsidR="00B51D1B" w:rsidRPr="006E1507" w:rsidSect="005A1B10">
      <w:footerReference w:type="default" r:id="rId16"/>
      <w:headerReference w:type="first" r:id="rId17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195AF" w14:textId="77777777" w:rsidR="00773095" w:rsidRDefault="00773095" w:rsidP="0068194B">
      <w:r>
        <w:separator/>
      </w:r>
    </w:p>
    <w:p w14:paraId="5F682128" w14:textId="77777777" w:rsidR="00773095" w:rsidRDefault="00773095"/>
    <w:p w14:paraId="38CCD96B" w14:textId="77777777" w:rsidR="00773095" w:rsidRDefault="00773095"/>
  </w:endnote>
  <w:endnote w:type="continuationSeparator" w:id="0">
    <w:p w14:paraId="77EA8D8E" w14:textId="77777777" w:rsidR="00773095" w:rsidRDefault="00773095" w:rsidP="0068194B">
      <w:r>
        <w:continuationSeparator/>
      </w:r>
    </w:p>
    <w:p w14:paraId="7C458967" w14:textId="77777777" w:rsidR="00773095" w:rsidRDefault="00773095"/>
    <w:p w14:paraId="12B52856" w14:textId="77777777" w:rsidR="00773095" w:rsidRDefault="00773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B1265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82AAD" w14:textId="77777777" w:rsidR="00773095" w:rsidRDefault="00773095" w:rsidP="0068194B">
      <w:r>
        <w:separator/>
      </w:r>
    </w:p>
    <w:p w14:paraId="3059F26F" w14:textId="77777777" w:rsidR="00773095" w:rsidRDefault="00773095"/>
    <w:p w14:paraId="05B66006" w14:textId="77777777" w:rsidR="00773095" w:rsidRDefault="00773095"/>
  </w:footnote>
  <w:footnote w:type="continuationSeparator" w:id="0">
    <w:p w14:paraId="343FDAD1" w14:textId="77777777" w:rsidR="00773095" w:rsidRDefault="00773095" w:rsidP="0068194B">
      <w:r>
        <w:continuationSeparator/>
      </w:r>
    </w:p>
    <w:p w14:paraId="10BA59CC" w14:textId="77777777" w:rsidR="00773095" w:rsidRDefault="00773095"/>
    <w:p w14:paraId="5813A0BA" w14:textId="77777777" w:rsidR="00773095" w:rsidRDefault="00773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8CCF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7EC550" wp14:editId="3B644A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2B9C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7575EF"/>
    <w:multiLevelType w:val="hybridMultilevel"/>
    <w:tmpl w:val="9348A82E"/>
    <w:lvl w:ilvl="0" w:tplc="ED9C2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3D"/>
    <w:rsid w:val="000001EF"/>
    <w:rsid w:val="00007322"/>
    <w:rsid w:val="00007728"/>
    <w:rsid w:val="00016438"/>
    <w:rsid w:val="00022EB2"/>
    <w:rsid w:val="00024584"/>
    <w:rsid w:val="00024730"/>
    <w:rsid w:val="00032838"/>
    <w:rsid w:val="00045534"/>
    <w:rsid w:val="0005373B"/>
    <w:rsid w:val="00055E95"/>
    <w:rsid w:val="00057602"/>
    <w:rsid w:val="0007021F"/>
    <w:rsid w:val="000A7A03"/>
    <w:rsid w:val="000B2BA5"/>
    <w:rsid w:val="000B41D0"/>
    <w:rsid w:val="000F2F8C"/>
    <w:rsid w:val="000F6D3D"/>
    <w:rsid w:val="0010006E"/>
    <w:rsid w:val="001045A8"/>
    <w:rsid w:val="00114A91"/>
    <w:rsid w:val="0012616F"/>
    <w:rsid w:val="001427E1"/>
    <w:rsid w:val="00163668"/>
    <w:rsid w:val="00171566"/>
    <w:rsid w:val="00174676"/>
    <w:rsid w:val="001755A8"/>
    <w:rsid w:val="00184014"/>
    <w:rsid w:val="00185737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17D"/>
    <w:rsid w:val="00213B4C"/>
    <w:rsid w:val="002253B0"/>
    <w:rsid w:val="00236D54"/>
    <w:rsid w:val="00241D8C"/>
    <w:rsid w:val="00241FDB"/>
    <w:rsid w:val="0024720C"/>
    <w:rsid w:val="00255B22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1708"/>
    <w:rsid w:val="002D23C5"/>
    <w:rsid w:val="002D6137"/>
    <w:rsid w:val="002E7E61"/>
    <w:rsid w:val="002F05E5"/>
    <w:rsid w:val="002F254D"/>
    <w:rsid w:val="002F30E4"/>
    <w:rsid w:val="00307140"/>
    <w:rsid w:val="0031478E"/>
    <w:rsid w:val="00316DFF"/>
    <w:rsid w:val="00325B57"/>
    <w:rsid w:val="00336056"/>
    <w:rsid w:val="00340450"/>
    <w:rsid w:val="003544E1"/>
    <w:rsid w:val="00356311"/>
    <w:rsid w:val="003639E5"/>
    <w:rsid w:val="00366398"/>
    <w:rsid w:val="00372FE8"/>
    <w:rsid w:val="0039294D"/>
    <w:rsid w:val="003A0632"/>
    <w:rsid w:val="003A1D23"/>
    <w:rsid w:val="003A30E5"/>
    <w:rsid w:val="003A6ADF"/>
    <w:rsid w:val="003B33CA"/>
    <w:rsid w:val="003B5928"/>
    <w:rsid w:val="003C5501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0150"/>
    <w:rsid w:val="004E0190"/>
    <w:rsid w:val="004E01EB"/>
    <w:rsid w:val="004E2794"/>
    <w:rsid w:val="00510392"/>
    <w:rsid w:val="00513E2A"/>
    <w:rsid w:val="0054389F"/>
    <w:rsid w:val="0055572F"/>
    <w:rsid w:val="00566A35"/>
    <w:rsid w:val="0056701E"/>
    <w:rsid w:val="005740D7"/>
    <w:rsid w:val="005A0BCA"/>
    <w:rsid w:val="005A0F26"/>
    <w:rsid w:val="005A1B10"/>
    <w:rsid w:val="005A6850"/>
    <w:rsid w:val="005B1B1B"/>
    <w:rsid w:val="005C5932"/>
    <w:rsid w:val="005C6972"/>
    <w:rsid w:val="005D3CA7"/>
    <w:rsid w:val="005D4CC1"/>
    <w:rsid w:val="005D70A1"/>
    <w:rsid w:val="005F4B91"/>
    <w:rsid w:val="005F55D2"/>
    <w:rsid w:val="00610904"/>
    <w:rsid w:val="0062312F"/>
    <w:rsid w:val="00625F2C"/>
    <w:rsid w:val="00641B77"/>
    <w:rsid w:val="00643E82"/>
    <w:rsid w:val="00646A2D"/>
    <w:rsid w:val="006618E9"/>
    <w:rsid w:val="006668A3"/>
    <w:rsid w:val="00674878"/>
    <w:rsid w:val="00677BAB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73095"/>
    <w:rsid w:val="00777159"/>
    <w:rsid w:val="00787043"/>
    <w:rsid w:val="0079206B"/>
    <w:rsid w:val="00796076"/>
    <w:rsid w:val="0079726C"/>
    <w:rsid w:val="007C0566"/>
    <w:rsid w:val="007C606B"/>
    <w:rsid w:val="007E344D"/>
    <w:rsid w:val="007E6A61"/>
    <w:rsid w:val="00801140"/>
    <w:rsid w:val="00801DB9"/>
    <w:rsid w:val="00803404"/>
    <w:rsid w:val="00834955"/>
    <w:rsid w:val="00855B59"/>
    <w:rsid w:val="00860461"/>
    <w:rsid w:val="00860FF6"/>
    <w:rsid w:val="0086487C"/>
    <w:rsid w:val="00870B20"/>
    <w:rsid w:val="008829F8"/>
    <w:rsid w:val="00885897"/>
    <w:rsid w:val="008A4868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0B38"/>
    <w:rsid w:val="009A44CE"/>
    <w:rsid w:val="009A646F"/>
    <w:rsid w:val="009B72BB"/>
    <w:rsid w:val="009C4DFC"/>
    <w:rsid w:val="009C5725"/>
    <w:rsid w:val="009C6F37"/>
    <w:rsid w:val="009D44F8"/>
    <w:rsid w:val="009E3160"/>
    <w:rsid w:val="009E4289"/>
    <w:rsid w:val="009F220C"/>
    <w:rsid w:val="009F3B05"/>
    <w:rsid w:val="009F4931"/>
    <w:rsid w:val="00A10B09"/>
    <w:rsid w:val="00A14534"/>
    <w:rsid w:val="00A16DAA"/>
    <w:rsid w:val="00A24162"/>
    <w:rsid w:val="00A25023"/>
    <w:rsid w:val="00A270EA"/>
    <w:rsid w:val="00A34BA2"/>
    <w:rsid w:val="00A36F27"/>
    <w:rsid w:val="00A4085F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6F93"/>
    <w:rsid w:val="00B10EBE"/>
    <w:rsid w:val="00B236F1"/>
    <w:rsid w:val="00B36139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D6A45"/>
    <w:rsid w:val="00BE423E"/>
    <w:rsid w:val="00BF61AC"/>
    <w:rsid w:val="00C07E69"/>
    <w:rsid w:val="00C47FA6"/>
    <w:rsid w:val="00C57FC6"/>
    <w:rsid w:val="00C66A7D"/>
    <w:rsid w:val="00C779DA"/>
    <w:rsid w:val="00C808AA"/>
    <w:rsid w:val="00C814F7"/>
    <w:rsid w:val="00CA4B4D"/>
    <w:rsid w:val="00CB35C3"/>
    <w:rsid w:val="00CD323D"/>
    <w:rsid w:val="00CE4030"/>
    <w:rsid w:val="00CE4AD9"/>
    <w:rsid w:val="00CE64B3"/>
    <w:rsid w:val="00CF00A5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0A73"/>
    <w:rsid w:val="00DB430A"/>
    <w:rsid w:val="00DB6915"/>
    <w:rsid w:val="00DB7E1E"/>
    <w:rsid w:val="00DC1B78"/>
    <w:rsid w:val="00DC2A2F"/>
    <w:rsid w:val="00DC600B"/>
    <w:rsid w:val="00DE0FAA"/>
    <w:rsid w:val="00DE136D"/>
    <w:rsid w:val="00DE6534"/>
    <w:rsid w:val="00DF48D3"/>
    <w:rsid w:val="00DF4D6C"/>
    <w:rsid w:val="00E01923"/>
    <w:rsid w:val="00E14498"/>
    <w:rsid w:val="00E2397A"/>
    <w:rsid w:val="00E254DB"/>
    <w:rsid w:val="00E300FC"/>
    <w:rsid w:val="00E362DB"/>
    <w:rsid w:val="00E36545"/>
    <w:rsid w:val="00E5632B"/>
    <w:rsid w:val="00E70240"/>
    <w:rsid w:val="00E71E6B"/>
    <w:rsid w:val="00E81CC5"/>
    <w:rsid w:val="00E8224F"/>
    <w:rsid w:val="00E85A87"/>
    <w:rsid w:val="00E85B4A"/>
    <w:rsid w:val="00E86297"/>
    <w:rsid w:val="00E9528E"/>
    <w:rsid w:val="00EA4F9A"/>
    <w:rsid w:val="00EA5099"/>
    <w:rsid w:val="00EC1351"/>
    <w:rsid w:val="00EC4CBF"/>
    <w:rsid w:val="00EE2CA8"/>
    <w:rsid w:val="00EF17E8"/>
    <w:rsid w:val="00EF51D9"/>
    <w:rsid w:val="00F130DD"/>
    <w:rsid w:val="00F24884"/>
    <w:rsid w:val="00F26BC7"/>
    <w:rsid w:val="00F476C4"/>
    <w:rsid w:val="00F61DF9"/>
    <w:rsid w:val="00F81960"/>
    <w:rsid w:val="00F82424"/>
    <w:rsid w:val="00F8769D"/>
    <w:rsid w:val="00F9350C"/>
    <w:rsid w:val="00F94EB5"/>
    <w:rsid w:val="00F9624D"/>
    <w:rsid w:val="00FB2720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9C4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72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neknowledge" TargetMode="External"/><Relationship Id="rId13" Type="http://schemas.openxmlformats.org/officeDocument/2006/relationships/hyperlink" Target="https://github.com/noneknowledge/API-Ga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angphuc160802@gmail.com" TargetMode="External"/><Relationship Id="rId12" Type="http://schemas.openxmlformats.org/officeDocument/2006/relationships/hyperlink" Target="https://github.com/noneknowledge/angular_web_Education.gi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oneknowledge/laravel_project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oneknowledge/MVC-WebBanHang" TargetMode="External"/><Relationship Id="rId10" Type="http://schemas.openxmlformats.org/officeDocument/2006/relationships/hyperlink" Target="https://github.com/noneknowledge/NextJS-repo.git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oang-phuc-nguyen-5711192a3/" TargetMode="External"/><Relationship Id="rId14" Type="http://schemas.openxmlformats.org/officeDocument/2006/relationships/hyperlink" Target="https://github.com/noneknowledge/TMDT_net6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17CE8DFBCB4E8392031D4825272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1A06A-D793-4499-BB73-FF30B0C69B23}"/>
      </w:docPartPr>
      <w:docPartBody>
        <w:p w:rsidR="003E4965" w:rsidRDefault="00456397">
          <w:pPr>
            <w:pStyle w:val="7617CE8DFBCB4E8392031D48252723DB"/>
          </w:pPr>
          <w:r w:rsidRPr="00CF1A49">
            <w:t>·</w:t>
          </w:r>
        </w:p>
      </w:docPartBody>
    </w:docPart>
    <w:docPart>
      <w:docPartPr>
        <w:name w:val="456B1B8DDE6845C4A9D5F161E7DA8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8E065-825B-4C62-A25C-0AD4ABC6DD64}"/>
      </w:docPartPr>
      <w:docPartBody>
        <w:p w:rsidR="000E41B2" w:rsidRDefault="0064229D" w:rsidP="0064229D">
          <w:pPr>
            <w:pStyle w:val="456B1B8DDE6845C4A9D5F161E7DA86CC"/>
          </w:pPr>
          <w:r w:rsidRPr="00CF1A49">
            <w:t>·</w:t>
          </w:r>
        </w:p>
      </w:docPartBody>
    </w:docPart>
    <w:docPart>
      <w:docPartPr>
        <w:name w:val="C0CB9C350B614ACE9593B723CF41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EFF9-5004-45FF-A66C-9A52DAAE8624}"/>
      </w:docPartPr>
      <w:docPartBody>
        <w:p w:rsidR="000E41B2" w:rsidRDefault="0064229D" w:rsidP="0064229D">
          <w:pPr>
            <w:pStyle w:val="C0CB9C350B614ACE9593B723CF414BB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97"/>
    <w:rsid w:val="000E41B2"/>
    <w:rsid w:val="00170295"/>
    <w:rsid w:val="001842F1"/>
    <w:rsid w:val="001B2DF7"/>
    <w:rsid w:val="00270819"/>
    <w:rsid w:val="002C1C72"/>
    <w:rsid w:val="003114E2"/>
    <w:rsid w:val="003364C4"/>
    <w:rsid w:val="003E4965"/>
    <w:rsid w:val="00402F66"/>
    <w:rsid w:val="00456397"/>
    <w:rsid w:val="00594BEF"/>
    <w:rsid w:val="0064229D"/>
    <w:rsid w:val="00675ED9"/>
    <w:rsid w:val="008F3829"/>
    <w:rsid w:val="009D7116"/>
    <w:rsid w:val="00A709F1"/>
    <w:rsid w:val="00A902CD"/>
    <w:rsid w:val="00C06A71"/>
    <w:rsid w:val="00D8067C"/>
    <w:rsid w:val="00DD6D7D"/>
    <w:rsid w:val="00EA7C70"/>
    <w:rsid w:val="00EC71DF"/>
    <w:rsid w:val="00F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617CE8DFBCB4E8392031D48252723DB">
    <w:name w:val="7617CE8DFBCB4E8392031D48252723D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56B1B8DDE6845C4A9D5F161E7DA86CC">
    <w:name w:val="456B1B8DDE6845C4A9D5F161E7DA86CC"/>
    <w:rsid w:val="0064229D"/>
  </w:style>
  <w:style w:type="paragraph" w:customStyle="1" w:styleId="C0CB9C350B614ACE9593B723CF414BBB">
    <w:name w:val="C0CB9C350B614ACE9593B723CF414BBB"/>
    <w:rsid w:val="00642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2023-09-06T10:50:00Z</dcterms:created>
  <dcterms:modified xsi:type="dcterms:W3CDTF">2024-07-20T14:33:00Z</dcterms:modified>
  <cp:category/>
</cp:coreProperties>
</file>